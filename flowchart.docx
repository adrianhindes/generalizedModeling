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7E" w:rsidRDefault="002E1E9A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E0941E" wp14:editId="4C9EFCF8">
                <wp:simplePos x="0" y="0"/>
                <wp:positionH relativeFrom="margin">
                  <wp:posOffset>2400300</wp:posOffset>
                </wp:positionH>
                <wp:positionV relativeFrom="paragraph">
                  <wp:posOffset>3747135</wp:posOffset>
                </wp:positionV>
                <wp:extent cx="838200" cy="45719"/>
                <wp:effectExtent l="0" t="57150" r="1905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06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9pt;margin-top:295.05pt;width:66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2609850</wp:posOffset>
                </wp:positionV>
                <wp:extent cx="6350" cy="565150"/>
                <wp:effectExtent l="7620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7957A" id="Straight Arrow Connector 10" o:spid="_x0000_s1026" type="#_x0000_t32" style="position:absolute;margin-left:356pt;margin-top:205.5pt;width:.5pt;height:4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BC1D2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8AF3D" wp14:editId="02178936">
                <wp:simplePos x="0" y="0"/>
                <wp:positionH relativeFrom="margin">
                  <wp:align>right</wp:align>
                </wp:positionH>
                <wp:positionV relativeFrom="paragraph">
                  <wp:posOffset>3209290</wp:posOffset>
                </wp:positionV>
                <wp:extent cx="2333625" cy="1076325"/>
                <wp:effectExtent l="57150" t="38100" r="66675" b="857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D24" w:rsidRDefault="00BC1D24" w:rsidP="00BC1D24">
                            <w:pPr>
                              <w:jc w:val="center"/>
                            </w:pPr>
                            <w:r>
                              <w:t>Chapter 3</w:t>
                            </w:r>
                            <w:r>
                              <w:t xml:space="preserve">: </w:t>
                            </w:r>
                            <w:r>
                              <w:t>Dynamical Systems and Generalised Modelling</w:t>
                            </w:r>
                          </w:p>
                          <w:p w:rsidR="00BC1D24" w:rsidRDefault="00BC1D24" w:rsidP="00BC1D24">
                            <w:pPr>
                              <w:jc w:val="center"/>
                            </w:pPr>
                            <w:r>
                              <w:t>Mathematical framework, Bifurcation theory, Generalised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8AF3D" id="Rectangle 2" o:spid="_x0000_s1026" style="position:absolute;margin-left:132.55pt;margin-top:252.7pt;width:183.75pt;height:84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C1D24" w:rsidRDefault="00BC1D24" w:rsidP="00BC1D24">
                      <w:pPr>
                        <w:jc w:val="center"/>
                      </w:pPr>
                      <w:r>
                        <w:t>Chapter 3</w:t>
                      </w:r>
                      <w:r>
                        <w:t xml:space="preserve">: </w:t>
                      </w:r>
                      <w:r>
                        <w:t>Dynamical Systems and Generalised Modelling</w:t>
                      </w:r>
                    </w:p>
                    <w:p w:rsidR="00BC1D24" w:rsidRDefault="00BC1D24" w:rsidP="00BC1D24">
                      <w:pPr>
                        <w:jc w:val="center"/>
                      </w:pPr>
                      <w:r>
                        <w:t>Mathematical framework, Bifurcation theory, Generalised Modelling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1D2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8AF3D" wp14:editId="02178936">
                <wp:simplePos x="0" y="0"/>
                <wp:positionH relativeFrom="margin">
                  <wp:align>left</wp:align>
                </wp:positionH>
                <wp:positionV relativeFrom="paragraph">
                  <wp:posOffset>3209290</wp:posOffset>
                </wp:positionV>
                <wp:extent cx="2305050" cy="1095375"/>
                <wp:effectExtent l="57150" t="38100" r="57150" b="857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D24" w:rsidRDefault="00BC1D24" w:rsidP="00BC1D24">
                            <w:pPr>
                              <w:jc w:val="center"/>
                            </w:pPr>
                            <w:r>
                              <w:t>Chapter 4</w:t>
                            </w:r>
                            <w:r>
                              <w:t xml:space="preserve">: </w:t>
                            </w:r>
                            <w:r>
                              <w:t>Mangrove Ecosystem Dynamics</w:t>
                            </w:r>
                          </w:p>
                          <w:p w:rsidR="00BC1D24" w:rsidRDefault="00BC1D24" w:rsidP="00BC1D24">
                            <w:pPr>
                              <w:jc w:val="center"/>
                            </w:pPr>
                            <w:r>
                              <w:t>Generalised mangroves model, Description of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8AF3D" id="Rectangle 3" o:spid="_x0000_s1027" style="position:absolute;margin-left:0;margin-top:252.7pt;width:181.5pt;height:86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C1D24" w:rsidRDefault="00BC1D24" w:rsidP="00BC1D24">
                      <w:pPr>
                        <w:jc w:val="center"/>
                      </w:pPr>
                      <w:r>
                        <w:t>Chapter 4</w:t>
                      </w:r>
                      <w:r>
                        <w:t xml:space="preserve">: </w:t>
                      </w:r>
                      <w:r>
                        <w:t>Mangrove Ecosystem Dynamics</w:t>
                      </w:r>
                    </w:p>
                    <w:p w:rsidR="00BC1D24" w:rsidRDefault="00BC1D24" w:rsidP="00BC1D24">
                      <w:pPr>
                        <w:jc w:val="center"/>
                      </w:pPr>
                      <w:r>
                        <w:t>Generalised mangroves model, Description of processes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1D2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2057400</wp:posOffset>
                </wp:positionV>
                <wp:extent cx="9525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6E835" id="Straight Arrow Connector 7" o:spid="_x0000_s1026" type="#_x0000_t32" style="position:absolute;margin-left:187.5pt;margin-top:162pt;width: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BC1D2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22374" wp14:editId="2BD6E917">
                <wp:simplePos x="0" y="0"/>
                <wp:positionH relativeFrom="margin">
                  <wp:align>right</wp:align>
                </wp:positionH>
                <wp:positionV relativeFrom="paragraph">
                  <wp:posOffset>5133975</wp:posOffset>
                </wp:positionV>
                <wp:extent cx="2190750" cy="990600"/>
                <wp:effectExtent l="57150" t="38100" r="57150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90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D24" w:rsidRDefault="00BC1D24" w:rsidP="00BC1D24">
                            <w:pPr>
                              <w:jc w:val="center"/>
                            </w:pPr>
                            <w:r>
                              <w:t>Chapter 6</w:t>
                            </w:r>
                            <w:r>
                              <w:t xml:space="preserve">: </w:t>
                            </w:r>
                            <w:r>
                              <w:t>Discussion and Conclusion</w:t>
                            </w:r>
                          </w:p>
                          <w:p w:rsidR="00BC1D24" w:rsidRDefault="00BC1D24" w:rsidP="00BC1D24">
                            <w:pPr>
                              <w:jc w:val="center"/>
                            </w:pPr>
                            <w:r>
                              <w:t>Summary, Implications, Further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C22374" id="Rectangle 6" o:spid="_x0000_s1028" style="position:absolute;margin-left:121.3pt;margin-top:404.25pt;width:172.5pt;height:78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" fillcolor="#c00000" stroked="f">
                <v:shadow on="t" color="black" opacity="41287f" offset="0,1.5pt"/>
                <v:textbox>
                  <w:txbxContent>
                    <w:p w:rsidR="00BC1D24" w:rsidRDefault="00BC1D24" w:rsidP="00BC1D24">
                      <w:pPr>
                        <w:jc w:val="center"/>
                      </w:pPr>
                      <w:r>
                        <w:t>Chapter 6</w:t>
                      </w:r>
                      <w:r>
                        <w:t xml:space="preserve">: </w:t>
                      </w:r>
                      <w:r>
                        <w:t>Discussion and Conclusion</w:t>
                      </w:r>
                    </w:p>
                    <w:p w:rsidR="00BC1D24" w:rsidRDefault="00BC1D24" w:rsidP="00BC1D24">
                      <w:pPr>
                        <w:jc w:val="center"/>
                      </w:pPr>
                      <w:r>
                        <w:t>Summary, Implications, Further 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1D2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6E3E9" wp14:editId="0AF2648C">
                <wp:simplePos x="0" y="0"/>
                <wp:positionH relativeFrom="margin">
                  <wp:posOffset>132080</wp:posOffset>
                </wp:positionH>
                <wp:positionV relativeFrom="paragraph">
                  <wp:posOffset>5133975</wp:posOffset>
                </wp:positionV>
                <wp:extent cx="2190750" cy="990600"/>
                <wp:effectExtent l="57150" t="38100" r="57150" b="762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1001">
                          <a:schemeClr val="dk2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D24" w:rsidRDefault="00BC1D24" w:rsidP="00BC1D24">
                            <w:pPr>
                              <w:jc w:val="center"/>
                            </w:pPr>
                            <w:r>
                              <w:t>Chapter 5</w:t>
                            </w:r>
                            <w:r>
                              <w:t xml:space="preserve">: </w:t>
                            </w:r>
                            <w:r>
                              <w:t>Results</w:t>
                            </w:r>
                          </w:p>
                          <w:p w:rsidR="00BC1D24" w:rsidRDefault="00BC1D24" w:rsidP="00BC1D24">
                            <w:pPr>
                              <w:jc w:val="center"/>
                            </w:pPr>
                            <w:r>
                              <w:t>Sensitivity analysis, Bifurcation surfaces, Interpretation of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6E3E9" id="Rectangle 5" o:spid="_x0000_s1029" style="position:absolute;margin-left:10.4pt;margin-top:404.25pt;width:172.5pt;height:7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" fillcolor="#44546a [3202]" stroked="f">
                <v:shadow on="t" color="black" opacity="41287f" offset="0,1.5pt"/>
                <v:textbox>
                  <w:txbxContent>
                    <w:p w:rsidR="00BC1D24" w:rsidRDefault="00BC1D24" w:rsidP="00BC1D24">
                      <w:pPr>
                        <w:jc w:val="center"/>
                      </w:pPr>
                      <w:r>
                        <w:t>Chapter 5</w:t>
                      </w:r>
                      <w:r>
                        <w:t xml:space="preserve">: </w:t>
                      </w:r>
                      <w:r>
                        <w:t>Results</w:t>
                      </w:r>
                    </w:p>
                    <w:p w:rsidR="00BC1D24" w:rsidRDefault="00BC1D24" w:rsidP="00BC1D24">
                      <w:pPr>
                        <w:jc w:val="center"/>
                      </w:pPr>
                      <w:r>
                        <w:t>Sensitivity analysis, Bifurcation surfaces, Interpretation of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1D2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E7914" wp14:editId="4757C497">
                <wp:simplePos x="0" y="0"/>
                <wp:positionH relativeFrom="margin">
                  <wp:posOffset>122555</wp:posOffset>
                </wp:positionH>
                <wp:positionV relativeFrom="paragraph">
                  <wp:posOffset>1552575</wp:posOffset>
                </wp:positionV>
                <wp:extent cx="2190750" cy="990600"/>
                <wp:effectExtent l="57150" t="38100" r="57150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D24" w:rsidRDefault="00BC1D24" w:rsidP="00BC1D24">
                            <w:pPr>
                              <w:jc w:val="center"/>
                            </w:pPr>
                            <w:r>
                              <w:t>Chapter 1</w:t>
                            </w:r>
                            <w:r>
                              <w:t xml:space="preserve">: </w:t>
                            </w:r>
                            <w:r>
                              <w:t>Introduction</w:t>
                            </w:r>
                          </w:p>
                          <w:p w:rsidR="00BC1D24" w:rsidRDefault="00BC1D24" w:rsidP="00BC1D24">
                            <w:pPr>
                              <w:jc w:val="center"/>
                            </w:pPr>
                            <w:r>
                              <w:t>Project outline and research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E7914" id="Rectangle 4" o:spid="_x0000_s1030" style="position:absolute;margin-left:9.65pt;margin-top:122.25pt;width:172.5pt;height:7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C1D24" w:rsidRDefault="00BC1D24" w:rsidP="00BC1D24">
                      <w:pPr>
                        <w:jc w:val="center"/>
                      </w:pPr>
                      <w:r>
                        <w:t>Chapter 1</w:t>
                      </w:r>
                      <w:r>
                        <w:t xml:space="preserve">: </w:t>
                      </w:r>
                      <w:r>
                        <w:t>Introduction</w:t>
                      </w:r>
                    </w:p>
                    <w:p w:rsidR="00BC1D24" w:rsidRDefault="00BC1D24" w:rsidP="00BC1D24">
                      <w:pPr>
                        <w:jc w:val="center"/>
                      </w:pPr>
                      <w:r>
                        <w:t>Project outline and research questions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1D2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1552575</wp:posOffset>
                </wp:positionV>
                <wp:extent cx="2190750" cy="990600"/>
                <wp:effectExtent l="57150" t="38100" r="57150" b="762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D24" w:rsidRDefault="00BC1D24" w:rsidP="00BC1D24">
                            <w:pPr>
                              <w:jc w:val="center"/>
                            </w:pPr>
                            <w:r>
                              <w:t>Chapter 2: Background</w:t>
                            </w:r>
                          </w:p>
                          <w:p w:rsidR="00BC1D24" w:rsidRDefault="00BC1D24" w:rsidP="00BC1D24">
                            <w:pPr>
                              <w:jc w:val="center"/>
                            </w:pPr>
                            <w:r>
                              <w:t>Complexity Theory, Earth System Science &amp; Regime Shifts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1" style="position:absolute;margin-left:121.3pt;margin-top:122.25pt;width:172.5pt;height:78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C1D24" w:rsidRDefault="00BC1D24" w:rsidP="00BC1D24">
                      <w:pPr>
                        <w:jc w:val="center"/>
                      </w:pPr>
                      <w:r>
                        <w:t>Chapter 2: Background</w:t>
                      </w:r>
                    </w:p>
                    <w:p w:rsidR="00BC1D24" w:rsidRDefault="00BC1D24" w:rsidP="00BC1D24">
                      <w:pPr>
                        <w:jc w:val="center"/>
                      </w:pPr>
                      <w:r>
                        <w:t>Complexity Theory, Earth System Science &amp; Regime Shifts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3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24"/>
    <w:rsid w:val="002E1E9A"/>
    <w:rsid w:val="009257ED"/>
    <w:rsid w:val="00BC1D24"/>
    <w:rsid w:val="00B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A91A"/>
  <w15:chartTrackingRefBased/>
  <w15:docId w15:val="{FD98EAFC-DBEE-4C7E-BDB7-B0D257B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BCC00402.dotm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Fenner School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Hindes</dc:creator>
  <cp:keywords/>
  <dc:description/>
  <cp:lastModifiedBy>Adrian Hindes</cp:lastModifiedBy>
  <cp:revision>1</cp:revision>
  <dcterms:created xsi:type="dcterms:W3CDTF">2019-09-23T05:59:00Z</dcterms:created>
  <dcterms:modified xsi:type="dcterms:W3CDTF">2019-09-23T06:11:00Z</dcterms:modified>
</cp:coreProperties>
</file>